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E1A3C" w14:textId="37C0E27F" w:rsidR="009A2E9F" w:rsidRPr="009A2E9F" w:rsidRDefault="00261AD9" w:rsidP="00283BAF">
      <w:pPr>
        <w:pStyle w:val="Title"/>
        <w:tabs>
          <w:tab w:val="center" w:pos="4320"/>
        </w:tabs>
      </w:pPr>
      <w:r w:rsidRPr="00283BAF">
        <w:rPr>
          <w:sz w:val="72"/>
          <w:szCs w:val="72"/>
        </w:rPr>
        <w:t>CS 634 DATA MINING</w:t>
      </w:r>
      <w:r w:rsidR="00283BAF" w:rsidRPr="00283BAF">
        <w:rPr>
          <w:sz w:val="72"/>
          <w:szCs w:val="72"/>
        </w:rPr>
        <w:t xml:space="preserve"> </w:t>
      </w:r>
      <w:r w:rsidR="00EC241C">
        <w:rPr>
          <w:sz w:val="72"/>
          <w:szCs w:val="72"/>
        </w:rPr>
        <w:t>FINAL TERM</w:t>
      </w:r>
      <w:r w:rsidR="00283BAF" w:rsidRPr="00283BAF">
        <w:rPr>
          <w:sz w:val="72"/>
          <w:szCs w:val="72"/>
        </w:rPr>
        <w:t xml:space="preserve"> PROJECT</w:t>
      </w:r>
    </w:p>
    <w:p w14:paraId="09E55947" w14:textId="306E87D1" w:rsidR="00967BF1" w:rsidRPr="00283BAF" w:rsidRDefault="00283BAF">
      <w:pPr>
        <w:pStyle w:val="Subtitle"/>
        <w:rPr>
          <w:sz w:val="48"/>
          <w:szCs w:val="48"/>
        </w:rPr>
      </w:pPr>
      <w:r w:rsidRPr="00283BAF">
        <w:rPr>
          <w:sz w:val="48"/>
          <w:szCs w:val="48"/>
        </w:rPr>
        <w:t>SUNDAY DAVID</w:t>
      </w:r>
    </w:p>
    <w:p w14:paraId="3E9EA706" w14:textId="038B97B6" w:rsidR="00967BF1" w:rsidRDefault="00283BAF">
      <w:pPr>
        <w:pStyle w:val="Date"/>
      </w:pPr>
      <w:r>
        <w:t>0</w:t>
      </w:r>
      <w:r w:rsidR="00EC241C">
        <w:t>4</w:t>
      </w:r>
      <w:r>
        <w:t>/</w:t>
      </w:r>
      <w:r w:rsidR="00EC241C">
        <w:t>30</w:t>
      </w:r>
      <w:r>
        <w:t>/2021</w:t>
      </w:r>
    </w:p>
    <w:p w14:paraId="03C0EE28" w14:textId="77777777" w:rsidR="00EC241C" w:rsidRDefault="00EC241C" w:rsidP="00EC241C">
      <w:pPr>
        <w:pStyle w:val="Heading1"/>
        <w:shd w:val="clear" w:color="auto" w:fill="FFFFFF"/>
        <w:spacing w:before="129" w:after="0"/>
        <w:rPr>
          <w:rFonts w:ascii="Helvetica Neue" w:hAnsi="Helvetica Neue"/>
          <w:color w:val="000000"/>
          <w:sz w:val="39"/>
          <w:szCs w:val="39"/>
        </w:rPr>
      </w:pPr>
      <w:r>
        <w:rPr>
          <w:rFonts w:ascii="Helvetica Neue" w:hAnsi="Helvetica Neue"/>
          <w:color w:val="000000"/>
          <w:sz w:val="39"/>
          <w:szCs w:val="39"/>
        </w:rPr>
        <w:t>Supervised Data Mining (Classification)</w:t>
      </w:r>
    </w:p>
    <w:p w14:paraId="19C46B30" w14:textId="58E2B5F8" w:rsidR="00283BAF" w:rsidRDefault="00283BAF" w:rsidP="00283BAF">
      <w:r>
        <w:t xml:space="preserve">This </w:t>
      </w:r>
      <w:r w:rsidR="00EC241C">
        <w:t xml:space="preserve">project evaluates the performance of different classifiers </w:t>
      </w:r>
    </w:p>
    <w:p w14:paraId="4C181994" w14:textId="77777777" w:rsidR="00B33149" w:rsidRDefault="00B33149" w:rsidP="00283BAF"/>
    <w:p w14:paraId="1E6E609F" w14:textId="3F3468B0" w:rsidR="00B33149" w:rsidRPr="00283BAF" w:rsidRDefault="00B33149" w:rsidP="00283BAF">
      <w:proofErr w:type="spellStart"/>
      <w:r>
        <w:t>Github</w:t>
      </w:r>
      <w:proofErr w:type="spellEnd"/>
      <w:r>
        <w:t xml:space="preserve"> link:</w:t>
      </w:r>
      <w:r w:rsidR="00EC241C">
        <w:t xml:space="preserve"> </w:t>
      </w:r>
      <w:r w:rsidR="00EC241C" w:rsidRPr="00EC241C">
        <w:t>https://github.com/sdavid501/Evaluating-Classifier-Performance.git</w:t>
      </w:r>
      <w:r>
        <w:t xml:space="preserve"> </w:t>
      </w:r>
    </w:p>
    <w:p w14:paraId="5ED2CBB4" w14:textId="7967F279" w:rsidR="00967BF1" w:rsidRDefault="00503B8B" w:rsidP="00AA5BDE">
      <w:pPr>
        <w:pStyle w:val="Heading2"/>
        <w:spacing w:before="0"/>
        <w:rPr>
          <w:caps w:val="0"/>
        </w:rPr>
      </w:pPr>
      <w:bookmarkStart w:id="0" w:name="OLE_LINK1"/>
      <w:bookmarkStart w:id="1" w:name="OLE_LINK2"/>
      <w:r>
        <w:rPr>
          <w:caps w:val="0"/>
        </w:rPr>
        <w:t>Requirements</w:t>
      </w:r>
    </w:p>
    <w:bookmarkEnd w:id="0"/>
    <w:bookmarkEnd w:id="1"/>
    <w:p w14:paraId="23CE0F62" w14:textId="09665831" w:rsidR="00503B8B" w:rsidRPr="00AD546F" w:rsidRDefault="000D130F" w:rsidP="00503B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546F">
        <w:rPr>
          <w:sz w:val="24"/>
          <w:szCs w:val="24"/>
        </w:rPr>
        <w:t>macOS/Windows</w:t>
      </w:r>
    </w:p>
    <w:p w14:paraId="4BFC0DC5" w14:textId="230211E8" w:rsidR="00503B8B" w:rsidRPr="00AD546F" w:rsidRDefault="000D130F" w:rsidP="00AA5BDE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AD546F">
        <w:rPr>
          <w:sz w:val="24"/>
          <w:szCs w:val="24"/>
        </w:rPr>
        <w:t>Python 3.6</w:t>
      </w:r>
    </w:p>
    <w:p w14:paraId="0A8DE051" w14:textId="23CAE133" w:rsidR="00A311A9" w:rsidRDefault="00A311A9" w:rsidP="00AA5BDE">
      <w:pPr>
        <w:pStyle w:val="Heading2"/>
        <w:spacing w:before="0"/>
        <w:rPr>
          <w:caps w:val="0"/>
        </w:rPr>
      </w:pPr>
      <w:r>
        <w:rPr>
          <w:caps w:val="0"/>
        </w:rPr>
        <w:t>Setup</w:t>
      </w:r>
    </w:p>
    <w:p w14:paraId="1F6E2D3E" w14:textId="656CB79D" w:rsidR="00B92E75" w:rsidRDefault="00A311A9" w:rsidP="002E31F0">
      <w:pPr>
        <w:spacing w:after="120"/>
        <w:rPr>
          <w:rFonts w:ascii="Menlo" w:hAnsi="Menlo" w:cs="Menlo"/>
          <w:color w:val="000000"/>
        </w:rPr>
      </w:pPr>
      <w:r w:rsidRPr="00AD546F">
        <w:t>Download and extract the zip file</w:t>
      </w:r>
      <w:r w:rsidR="002E31F0" w:rsidRPr="00AD546F">
        <w:t xml:space="preserve"> (</w:t>
      </w:r>
      <w:bookmarkStart w:id="2" w:name="OLE_LINK5"/>
      <w:bookmarkStart w:id="3" w:name="OLE_LINK6"/>
      <w:r w:rsidR="002E31F0" w:rsidRPr="00AD546F">
        <w:t>DAVID_SUNDAY_</w:t>
      </w:r>
      <w:r w:rsidR="001A2D38">
        <w:t>FINAL</w:t>
      </w:r>
      <w:r w:rsidR="002E31F0" w:rsidRPr="00AD546F">
        <w:t>TERMPROJ</w:t>
      </w:r>
      <w:bookmarkEnd w:id="2"/>
      <w:bookmarkEnd w:id="3"/>
      <w:r w:rsidR="002E31F0" w:rsidRPr="00AD546F">
        <w:t>.zip)</w:t>
      </w:r>
      <w:r w:rsidRPr="00AD546F">
        <w:t xml:space="preserve"> into a directory that you’ll use. For illustration purpose, </w:t>
      </w:r>
      <w:r w:rsidR="00B92E75" w:rsidRPr="00AD546F">
        <w:t xml:space="preserve">my extracted directory is: </w:t>
      </w:r>
      <w:r w:rsidR="00B92E75" w:rsidRPr="00AD546F">
        <w:rPr>
          <w:rFonts w:ascii="Menlo" w:hAnsi="Menlo" w:cs="Menlo"/>
          <w:color w:val="000000"/>
        </w:rPr>
        <w:t>/Users/</w:t>
      </w:r>
      <w:proofErr w:type="spellStart"/>
      <w:r w:rsidR="00B92E75" w:rsidRPr="00AD546F">
        <w:rPr>
          <w:rFonts w:ascii="Menlo" w:hAnsi="Menlo" w:cs="Menlo"/>
          <w:color w:val="000000"/>
        </w:rPr>
        <w:t>sdavid</w:t>
      </w:r>
      <w:proofErr w:type="spellEnd"/>
      <w:r w:rsidR="00B92E75" w:rsidRPr="00AD546F">
        <w:rPr>
          <w:rFonts w:ascii="Menlo" w:hAnsi="Menlo" w:cs="Menlo"/>
          <w:color w:val="000000"/>
        </w:rPr>
        <w:t>/Downloads/project</w:t>
      </w:r>
      <w:r w:rsidR="001A2D38">
        <w:rPr>
          <w:rFonts w:ascii="Menlo" w:hAnsi="Menlo" w:cs="Menlo"/>
          <w:color w:val="000000"/>
        </w:rPr>
        <w:t>2</w:t>
      </w:r>
      <w:r w:rsidR="00DF6296">
        <w:rPr>
          <w:rFonts w:ascii="Menlo" w:hAnsi="Menlo" w:cs="Menlo"/>
          <w:color w:val="000000"/>
        </w:rPr>
        <w:t xml:space="preserve"> </w:t>
      </w:r>
    </w:p>
    <w:p w14:paraId="7D693991" w14:textId="0B6E0666" w:rsidR="00EB1B24" w:rsidRDefault="001A2D38" w:rsidP="002E31F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16F830C1" wp14:editId="5217E5E0">
            <wp:extent cx="7067078" cy="1473200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7186" cy="14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1F28" w14:textId="77777777" w:rsidR="00AA5BDE" w:rsidRDefault="00AA5BDE" w:rsidP="002E31F0">
      <w:pPr>
        <w:rPr>
          <w:rFonts w:asciiTheme="majorHAnsi" w:eastAsiaTheme="majorEastAsia" w:hAnsiTheme="majorHAnsi" w:cstheme="majorBidi"/>
          <w:b/>
          <w:color w:val="33B7D3" w:themeColor="accent1"/>
          <w:szCs w:val="26"/>
        </w:rPr>
      </w:pPr>
    </w:p>
    <w:p w14:paraId="20162504" w14:textId="566255D8" w:rsidR="00B92E75" w:rsidRDefault="00B92E75" w:rsidP="002E31F0">
      <w:pPr>
        <w:rPr>
          <w:rFonts w:asciiTheme="majorHAnsi" w:eastAsiaTheme="majorEastAsia" w:hAnsiTheme="majorHAnsi" w:cstheme="majorBidi"/>
          <w:b/>
          <w:color w:val="33B7D3" w:themeColor="accent1"/>
          <w:szCs w:val="26"/>
        </w:rPr>
      </w:pPr>
      <w:r w:rsidRPr="00B92E75">
        <w:rPr>
          <w:rFonts w:asciiTheme="majorHAnsi" w:eastAsiaTheme="majorEastAsia" w:hAnsiTheme="majorHAnsi" w:cstheme="majorBidi"/>
          <w:b/>
          <w:color w:val="33B7D3" w:themeColor="accent1"/>
          <w:szCs w:val="26"/>
        </w:rPr>
        <w:t>Setup Python environment</w:t>
      </w:r>
    </w:p>
    <w:p w14:paraId="0CE2F959" w14:textId="7A849369" w:rsidR="000604C8" w:rsidRDefault="000604C8" w:rsidP="000604C8">
      <w:pPr>
        <w:pStyle w:val="ListParagraph"/>
        <w:numPr>
          <w:ilvl w:val="0"/>
          <w:numId w:val="2"/>
        </w:numPr>
        <w:spacing w:after="120"/>
      </w:pPr>
      <w:r>
        <w:t>You can skip this section if python is already installed in your machine</w:t>
      </w:r>
    </w:p>
    <w:p w14:paraId="79FE3420" w14:textId="0D68E9EE" w:rsidR="00B92E75" w:rsidRDefault="000604C8" w:rsidP="000604C8">
      <w:pPr>
        <w:pStyle w:val="ListParagraph"/>
        <w:numPr>
          <w:ilvl w:val="0"/>
          <w:numId w:val="2"/>
        </w:numPr>
        <w:spacing w:after="120"/>
      </w:pPr>
      <w:r w:rsidRPr="000604C8">
        <w:t xml:space="preserve">Go to </w:t>
      </w:r>
      <w:hyperlink r:id="rId8" w:history="1">
        <w:r w:rsidRPr="00322698">
          <w:rPr>
            <w:rStyle w:val="Hyperlink"/>
          </w:rPr>
          <w:t>https://www.python.org/downloads/</w:t>
        </w:r>
      </w:hyperlink>
    </w:p>
    <w:p w14:paraId="6B778B4A" w14:textId="1E32A917" w:rsidR="000604C8" w:rsidRDefault="000604C8" w:rsidP="000604C8">
      <w:pPr>
        <w:pStyle w:val="ListParagraph"/>
        <w:numPr>
          <w:ilvl w:val="0"/>
          <w:numId w:val="2"/>
        </w:numPr>
        <w:spacing w:after="120"/>
      </w:pPr>
      <w:r>
        <w:t>Follow the instruction for installing python 3.6</w:t>
      </w:r>
    </w:p>
    <w:p w14:paraId="47A1025F" w14:textId="77777777" w:rsidR="00AA5BDE" w:rsidRDefault="00AA5BDE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Cs w:val="26"/>
        </w:rPr>
      </w:pPr>
    </w:p>
    <w:p w14:paraId="5772A0A5" w14:textId="08ABF34A" w:rsidR="000604C8" w:rsidRDefault="001A2D38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Cs w:val="26"/>
        </w:rPr>
      </w:pPr>
      <w:r>
        <w:rPr>
          <w:rFonts w:asciiTheme="majorHAnsi" w:eastAsiaTheme="majorEastAsia" w:hAnsiTheme="majorHAnsi" w:cstheme="majorBidi"/>
          <w:b/>
          <w:color w:val="33B7D3" w:themeColor="accent1"/>
          <w:szCs w:val="26"/>
        </w:rPr>
        <w:lastRenderedPageBreak/>
        <w:t>Classifiers</w:t>
      </w:r>
    </w:p>
    <w:p w14:paraId="48AB5AC7" w14:textId="661FC8B0" w:rsidR="001A2D38" w:rsidRDefault="001A2D38" w:rsidP="000604C8">
      <w:pPr>
        <w:spacing w:after="120"/>
      </w:pPr>
      <w:r w:rsidRPr="001337C2">
        <w:rPr>
          <w:rFonts w:asciiTheme="minorHAnsi" w:eastAsiaTheme="minorHAnsi" w:hAnsiTheme="minorHAnsi" w:cstheme="minorBidi"/>
          <w:color w:val="483E41" w:themeColor="text2"/>
        </w:rPr>
        <w:t>Th</w:t>
      </w:r>
      <w:r w:rsidR="001337C2">
        <w:t>e following</w:t>
      </w:r>
      <w:r w:rsidR="00FD38B8" w:rsidRPr="001337C2">
        <w:rPr>
          <w:rFonts w:asciiTheme="minorHAnsi" w:eastAsiaTheme="minorHAnsi" w:hAnsiTheme="minorHAnsi" w:cstheme="minorBidi"/>
          <w:color w:val="483E41" w:themeColor="text2"/>
        </w:rPr>
        <w:t xml:space="preserve"> classifiers </w:t>
      </w:r>
      <w:r w:rsidR="001337C2" w:rsidRPr="001337C2">
        <w:t>were</w:t>
      </w:r>
      <w:r w:rsidR="00FD38B8" w:rsidRPr="001337C2">
        <w:rPr>
          <w:rFonts w:asciiTheme="minorHAnsi" w:eastAsiaTheme="minorHAnsi" w:hAnsiTheme="minorHAnsi" w:cstheme="minorBidi"/>
          <w:color w:val="483E41" w:themeColor="text2"/>
        </w:rPr>
        <w:t xml:space="preserve"> used to evaluate the performance the same source data</w:t>
      </w:r>
      <w:r w:rsidR="001337C2">
        <w:t xml:space="preserve">. </w:t>
      </w:r>
    </w:p>
    <w:p w14:paraId="6C62EFDC" w14:textId="0409866F" w:rsidR="001337C2" w:rsidRDefault="001337C2" w:rsidP="001337C2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Random Forest</w:t>
      </w:r>
    </w:p>
    <w:p w14:paraId="7C7700CD" w14:textId="0B93F0F5" w:rsidR="001337C2" w:rsidRDefault="001337C2" w:rsidP="001337C2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KNN</w:t>
      </w:r>
    </w:p>
    <w:p w14:paraId="458F9BFA" w14:textId="49452C0D" w:rsidR="001337C2" w:rsidRPr="001337C2" w:rsidRDefault="001337C2" w:rsidP="001337C2">
      <w:pPr>
        <w:pStyle w:val="ListParagraph"/>
        <w:numPr>
          <w:ilvl w:val="0"/>
          <w:numId w:val="4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Naïve Bayes</w:t>
      </w:r>
    </w:p>
    <w:p w14:paraId="10199CD9" w14:textId="09D06A19" w:rsidR="00030779" w:rsidRDefault="00030779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Cs w:val="26"/>
        </w:rPr>
      </w:pPr>
      <w:r>
        <w:rPr>
          <w:rFonts w:asciiTheme="majorHAnsi" w:eastAsiaTheme="majorEastAsia" w:hAnsiTheme="majorHAnsi" w:cstheme="majorBidi"/>
          <w:b/>
          <w:color w:val="33B7D3" w:themeColor="accent1"/>
          <w:szCs w:val="26"/>
        </w:rPr>
        <w:t xml:space="preserve">Input </w:t>
      </w:r>
      <w:r w:rsidR="001337C2">
        <w:rPr>
          <w:rFonts w:asciiTheme="majorHAnsi" w:eastAsiaTheme="majorEastAsia" w:hAnsiTheme="majorHAnsi" w:cstheme="majorBidi"/>
          <w:b/>
          <w:color w:val="33B7D3" w:themeColor="accent1"/>
          <w:szCs w:val="26"/>
        </w:rPr>
        <w:t>Data</w:t>
      </w:r>
    </w:p>
    <w:p w14:paraId="41B12C33" w14:textId="597643A0" w:rsidR="00030779" w:rsidRPr="00030779" w:rsidRDefault="00030779" w:rsidP="000604C8">
      <w:pPr>
        <w:spacing w:after="120"/>
      </w:pPr>
      <w:r w:rsidRPr="00030779">
        <w:t xml:space="preserve">The </w:t>
      </w:r>
      <w:r w:rsidR="00AA5BDE">
        <w:t xml:space="preserve">source data was from </w:t>
      </w:r>
      <w:hyperlink r:id="rId9" w:history="1">
        <w:r w:rsidR="00AA5BDE" w:rsidRPr="00DD0E9C">
          <w:rPr>
            <w:rStyle w:val="Hyperlink"/>
          </w:rPr>
          <w:t>https://archive.ics.uci.edu/ml/machine-learning-databases/iris/iris.data</w:t>
        </w:r>
      </w:hyperlink>
      <w:r w:rsidR="00AA5BDE">
        <w:t xml:space="preserve"> </w:t>
      </w:r>
    </w:p>
    <w:p w14:paraId="7C4ADCE3" w14:textId="54CA6DC0" w:rsidR="001C4239" w:rsidRDefault="00AA5BDE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Cs w:val="26"/>
        </w:rPr>
      </w:pPr>
      <w:r>
        <w:rPr>
          <w:rFonts w:asciiTheme="majorHAnsi" w:eastAsiaTheme="majorEastAsia" w:hAnsiTheme="majorHAnsi" w:cstheme="majorBidi"/>
          <w:b/>
          <w:color w:val="33B7D3" w:themeColor="accent1"/>
          <w:szCs w:val="26"/>
        </w:rPr>
        <w:t>Analyzing the data</w:t>
      </w:r>
    </w:p>
    <w:p w14:paraId="30739353" w14:textId="783C2872" w:rsidR="00AA5BDE" w:rsidRDefault="00AA5BDE" w:rsidP="00AA5BDE">
      <w:r>
        <w:rPr>
          <w:rFonts w:asciiTheme="minorHAnsi" w:eastAsiaTheme="minorHAnsi" w:hAnsiTheme="minorHAnsi" w:cstheme="minorBidi"/>
          <w:noProof/>
          <w:color w:val="483E41" w:themeColor="text2"/>
          <w:lang w:eastAsia="ja-JP"/>
        </w:rPr>
        <w:drawing>
          <wp:inline distT="0" distB="0" distL="0" distR="0" wp14:anchorId="6EA0F8BE" wp14:editId="6EE25FE7">
            <wp:extent cx="3092757" cy="2777067"/>
            <wp:effectExtent l="0" t="0" r="6350" b="444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369" cy="281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1823" w14:textId="1FCA3444" w:rsidR="00AA5BDE" w:rsidRDefault="00AA5BDE" w:rsidP="00AA5BDE">
      <w:r>
        <w:rPr>
          <w:rFonts w:asciiTheme="minorHAnsi" w:eastAsiaTheme="minorHAnsi" w:hAnsiTheme="minorHAnsi" w:cstheme="minorBidi"/>
          <w:noProof/>
          <w:color w:val="483E41" w:themeColor="text2"/>
        </w:rPr>
        <w:drawing>
          <wp:inline distT="0" distB="0" distL="0" distR="0" wp14:anchorId="420E9392" wp14:editId="5DA23B68">
            <wp:extent cx="2753862" cy="2726266"/>
            <wp:effectExtent l="0" t="0" r="2540" b="4445"/>
            <wp:docPr id="5" name="Picture 5" descr="Chart, scatter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978" cy="274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B0CE" w14:textId="0EF3F975" w:rsidR="00AA5BDE" w:rsidRPr="00AA5BDE" w:rsidRDefault="00AA5BDE" w:rsidP="000604C8">
      <w:pPr>
        <w:spacing w:after="120"/>
        <w:rPr>
          <w:rFonts w:asciiTheme="minorHAnsi" w:eastAsiaTheme="minorHAnsi" w:hAnsiTheme="minorHAnsi" w:cstheme="minorBidi"/>
          <w:color w:val="483E41" w:themeColor="text2"/>
        </w:rPr>
      </w:pPr>
    </w:p>
    <w:p w14:paraId="1F35A80C" w14:textId="290D2EC9" w:rsidR="00AD546F" w:rsidRDefault="00AD546F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Cs w:val="26"/>
        </w:rPr>
      </w:pPr>
      <w:r>
        <w:rPr>
          <w:rFonts w:asciiTheme="majorHAnsi" w:eastAsiaTheme="majorEastAsia" w:hAnsiTheme="majorHAnsi" w:cstheme="majorBidi"/>
          <w:b/>
          <w:color w:val="33B7D3" w:themeColor="accent1"/>
          <w:szCs w:val="26"/>
        </w:rPr>
        <w:lastRenderedPageBreak/>
        <w:t>Output</w:t>
      </w:r>
    </w:p>
    <w:p w14:paraId="44225501" w14:textId="31E4A955" w:rsidR="00AD546F" w:rsidRDefault="00AD546F" w:rsidP="000604C8">
      <w:pPr>
        <w:spacing w:after="120"/>
      </w:pPr>
      <w:r w:rsidRPr="00784DB2">
        <w:t xml:space="preserve">The output </w:t>
      </w:r>
      <w:r w:rsidR="00BF0E8C">
        <w:t>of the evaluations is shown below:</w:t>
      </w:r>
    </w:p>
    <w:p w14:paraId="2024DF54" w14:textId="77777777" w:rsidR="00BF0E8C" w:rsidRPr="00784DB2" w:rsidRDefault="00BF0E8C" w:rsidP="000604C8">
      <w:pPr>
        <w:spacing w:after="120"/>
      </w:pPr>
    </w:p>
    <w:p w14:paraId="03B4F572" w14:textId="00684156" w:rsidR="00AD546F" w:rsidRDefault="00BF0E8C" w:rsidP="000604C8">
      <w:pPr>
        <w:spacing w:after="120"/>
        <w:rPr>
          <w:rFonts w:asciiTheme="majorHAnsi" w:eastAsiaTheme="majorEastAsia" w:hAnsiTheme="majorHAnsi" w:cstheme="majorBidi"/>
          <w:b/>
          <w:color w:val="33B7D3" w:themeColor="accent1"/>
          <w:szCs w:val="26"/>
        </w:rPr>
      </w:pPr>
      <w:r>
        <w:rPr>
          <w:rFonts w:asciiTheme="majorHAnsi" w:eastAsiaTheme="majorEastAsia" w:hAnsiTheme="majorHAnsi" w:cstheme="majorBidi"/>
          <w:b/>
          <w:noProof/>
          <w:color w:val="33B7D3" w:themeColor="accent1"/>
          <w:szCs w:val="26"/>
        </w:rPr>
        <w:drawing>
          <wp:inline distT="0" distB="0" distL="0" distR="0" wp14:anchorId="3A9F2A21" wp14:editId="7858CB68">
            <wp:extent cx="5449570" cy="3722370"/>
            <wp:effectExtent l="0" t="0" r="0" b="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46F">
      <w:footerReference w:type="default" r:id="rId13"/>
      <w:pgSz w:w="12240" w:h="15840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29C59" w14:textId="77777777" w:rsidR="00ED4F7B" w:rsidRDefault="00ED4F7B">
      <w:r>
        <w:separator/>
      </w:r>
    </w:p>
    <w:p w14:paraId="6D14BD60" w14:textId="77777777" w:rsidR="00ED4F7B" w:rsidRDefault="00ED4F7B"/>
  </w:endnote>
  <w:endnote w:type="continuationSeparator" w:id="0">
    <w:p w14:paraId="7789E66E" w14:textId="77777777" w:rsidR="00ED4F7B" w:rsidRDefault="00ED4F7B">
      <w:r>
        <w:continuationSeparator/>
      </w:r>
    </w:p>
    <w:p w14:paraId="005A04FF" w14:textId="77777777" w:rsidR="00ED4F7B" w:rsidRDefault="00ED4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altName w:val="﷽﷽﷽﷽﷽﷽怽裱ĝ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820326"/>
      <w:docPartObj>
        <w:docPartGallery w:val="Page Numbers (Bottom of Page)"/>
        <w:docPartUnique/>
      </w:docPartObj>
    </w:sdtPr>
    <w:sdtEndPr/>
    <w:sdtContent>
      <w:p w14:paraId="52C15C84" w14:textId="77777777" w:rsidR="00967BF1" w:rsidRDefault="00986F4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C2B16" w14:textId="77777777" w:rsidR="00ED4F7B" w:rsidRDefault="00ED4F7B">
      <w:r>
        <w:separator/>
      </w:r>
    </w:p>
    <w:p w14:paraId="1F9DDA57" w14:textId="77777777" w:rsidR="00ED4F7B" w:rsidRDefault="00ED4F7B"/>
  </w:footnote>
  <w:footnote w:type="continuationSeparator" w:id="0">
    <w:p w14:paraId="47E10FBB" w14:textId="77777777" w:rsidR="00ED4F7B" w:rsidRDefault="00ED4F7B">
      <w:r>
        <w:continuationSeparator/>
      </w:r>
    </w:p>
    <w:p w14:paraId="202565F5" w14:textId="77777777" w:rsidR="00ED4F7B" w:rsidRDefault="00ED4F7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1606B"/>
    <w:multiLevelType w:val="hybridMultilevel"/>
    <w:tmpl w:val="4BE27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4D55"/>
    <w:multiLevelType w:val="hybridMultilevel"/>
    <w:tmpl w:val="CFF8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84255"/>
    <w:multiLevelType w:val="hybridMultilevel"/>
    <w:tmpl w:val="1728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C57AC"/>
    <w:multiLevelType w:val="hybridMultilevel"/>
    <w:tmpl w:val="6EB4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9F"/>
    <w:rsid w:val="00030779"/>
    <w:rsid w:val="000604C8"/>
    <w:rsid w:val="000A2024"/>
    <w:rsid w:val="000D130F"/>
    <w:rsid w:val="001337C2"/>
    <w:rsid w:val="00144EC0"/>
    <w:rsid w:val="001A2D38"/>
    <w:rsid w:val="001C4239"/>
    <w:rsid w:val="00261AD9"/>
    <w:rsid w:val="00283BAF"/>
    <w:rsid w:val="002E31F0"/>
    <w:rsid w:val="004F0D1A"/>
    <w:rsid w:val="00503B8B"/>
    <w:rsid w:val="006D10EB"/>
    <w:rsid w:val="00784DB2"/>
    <w:rsid w:val="007F676C"/>
    <w:rsid w:val="008B3889"/>
    <w:rsid w:val="008F797C"/>
    <w:rsid w:val="00967BF1"/>
    <w:rsid w:val="00986F42"/>
    <w:rsid w:val="00992CD3"/>
    <w:rsid w:val="009A2E9F"/>
    <w:rsid w:val="00A311A9"/>
    <w:rsid w:val="00AA5BDE"/>
    <w:rsid w:val="00AD546F"/>
    <w:rsid w:val="00B33149"/>
    <w:rsid w:val="00B92E75"/>
    <w:rsid w:val="00BC080D"/>
    <w:rsid w:val="00BF0E8C"/>
    <w:rsid w:val="00DF6296"/>
    <w:rsid w:val="00EB1B24"/>
    <w:rsid w:val="00EC241C"/>
    <w:rsid w:val="00ED4F7B"/>
    <w:rsid w:val="00FD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1E81E5"/>
  <w15:chartTrackingRefBased/>
  <w15:docId w15:val="{9DAD8B08-EBF0-354C-B3CE-71D869F4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BDE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color w:val="483E41" w:themeColor="text2"/>
      <w:sz w:val="44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color w:val="483E41" w:themeColor="text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color w:val="483E41" w:themeColor="text2"/>
      <w:szCs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  <w:szCs w:val="28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  <w:szCs w:val="28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  <w:szCs w:val="28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TableNormal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rPr>
      <w:rFonts w:asciiTheme="minorHAnsi" w:eastAsiaTheme="minorHAnsi" w:hAnsiTheme="minorHAnsi" w:cstheme="minorBidi"/>
      <w:color w:val="96858A" w:themeColor="text2" w:themeTint="99"/>
      <w:sz w:val="44"/>
      <w:szCs w:val="2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Pr>
      <w:color w:val="96858A" w:themeColor="text2" w:themeTint="99"/>
      <w:sz w:val="4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360"/>
    </w:pPr>
    <w:rPr>
      <w:rFonts w:ascii="Segoe UI" w:eastAsiaTheme="minorHAnsi" w:hAnsi="Segoe UI" w:cs="Segoe UI"/>
      <w:color w:val="483E41" w:themeColor="text2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 w:themeColor="text2"/>
      </w:pBdr>
      <w:spacing w:after="280"/>
    </w:pPr>
    <w:rPr>
      <w:rFonts w:asciiTheme="minorHAnsi" w:eastAsiaTheme="minorHAnsi" w:hAnsiTheme="minorHAnsi" w:cstheme="minorBidi"/>
      <w:b/>
      <w:caps/>
      <w:color w:val="483E41" w:themeColor="text2"/>
      <w:sz w:val="34"/>
      <w:szCs w:val="28"/>
      <w:lang w:eastAsia="ja-JP"/>
    </w:rPr>
  </w:style>
  <w:style w:type="character" w:customStyle="1" w:styleId="DateChar">
    <w:name w:val="Date Char"/>
    <w:basedOn w:val="DefaultParagraphFont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color w:val="483E41" w:themeColor="text2"/>
      <w:kern w:val="28"/>
      <w:sz w:val="88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 w:line="288" w:lineRule="auto"/>
      <w:contextualSpacing/>
    </w:pPr>
    <w:rPr>
      <w:rFonts w:asciiTheme="majorHAnsi" w:eastAsiaTheme="minorEastAsia" w:hAnsiTheme="majorHAnsi" w:cstheme="minorBidi"/>
      <w:caps/>
      <w:color w:val="483E41" w:themeColor="text2"/>
      <w:sz w:val="88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 w:line="288" w:lineRule="auto"/>
      <w:contextualSpacing/>
    </w:pPr>
    <w:rPr>
      <w:rFonts w:asciiTheme="minorHAnsi" w:eastAsiaTheme="minorHAnsi" w:hAnsiTheme="minorHAnsi" w:cstheme="minorBidi"/>
      <w:iCs/>
      <w:color w:val="483E41" w:themeColor="text2"/>
      <w:sz w:val="40"/>
      <w:szCs w:val="28"/>
      <w:lang w:eastAsia="ja-JP"/>
    </w:rPr>
  </w:style>
  <w:style w:type="character" w:customStyle="1" w:styleId="QuoteChar">
    <w:name w:val="Quote Char"/>
    <w:basedOn w:val="DefaultParagraphFont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 w:line="288" w:lineRule="auto"/>
      <w:contextualSpacing/>
    </w:pPr>
    <w:rPr>
      <w:rFonts w:asciiTheme="minorHAnsi" w:eastAsiaTheme="minorHAnsi" w:hAnsiTheme="minorHAnsi" w:cstheme="minorBidi"/>
      <w:iCs/>
      <w:color w:val="33B7D3" w:themeColor="accent1"/>
      <w:sz w:val="40"/>
      <w:szCs w:val="28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Cs/>
      <w:color w:val="33B7D3" w:themeColor="accent1"/>
      <w:sz w:val="40"/>
    </w:rPr>
  </w:style>
  <w:style w:type="paragraph" w:styleId="ListParagraph">
    <w:name w:val="List Paragraph"/>
    <w:basedOn w:val="Normal"/>
    <w:uiPriority w:val="34"/>
    <w:unhideWhenUsed/>
    <w:qFormat/>
    <w:pPr>
      <w:spacing w:after="360" w:line="288" w:lineRule="auto"/>
      <w:ind w:left="720"/>
      <w:contextualSpacing/>
    </w:pPr>
    <w:rPr>
      <w:rFonts w:asciiTheme="minorHAnsi" w:eastAsiaTheme="minorHAnsi" w:hAnsiTheme="minorHAnsi" w:cstheme="minorBidi"/>
      <w:color w:val="483E41" w:themeColor="text2"/>
      <w:sz w:val="28"/>
      <w:szCs w:val="28"/>
      <w:lang w:eastAsia="ja-JP"/>
    </w:rPr>
  </w:style>
  <w:style w:type="character" w:styleId="BookTitle">
    <w:name w:val="Book Title"/>
    <w:basedOn w:val="DefaultParagraphFont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eastAsiaTheme="minorHAnsi" w:hAnsiTheme="minorHAnsi" w:cstheme="minorBidi"/>
      <w:iCs/>
      <w:color w:val="483E41" w:themeColor="text2"/>
      <w:sz w:val="20"/>
      <w:szCs w:val="18"/>
      <w:lang w:eastAsia="ja-JP"/>
    </w:rPr>
  </w:style>
  <w:style w:type="character" w:styleId="IntenseEmphasis">
    <w:name w:val="Intense Emphasis"/>
    <w:basedOn w:val="DefaultParagraphFont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33B7D3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483E41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83E41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483E41" w:themeColor="text2"/>
      <w:sz w:val="28"/>
      <w:szCs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0604C8"/>
    <w:rPr>
      <w:color w:val="33B7D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4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241C"/>
    <w:rPr>
      <w:color w:val="D47EC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machine-learning-databases/iris/iris.data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david/Library/Containers/com.microsoft.Word/Data/Library/Application%20Support/Microsoft/Office/16.0/DTS/en-US%7b31CDAD1C-FBCE-A546-B09C-70BD79864502%7d/%7b69683124-A280-1D45-902B-206C94177A85%7dtf10002070.dotx" TargetMode="External"/></Relationship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{69683124-A280-1D45-902B-206C94177A85}tf10002070.dotx</Template>
  <TotalTime>251</TotalTime>
  <Pages>3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Sunday David</cp:lastModifiedBy>
  <cp:revision>8</cp:revision>
  <dcterms:created xsi:type="dcterms:W3CDTF">2021-03-20T18:08:00Z</dcterms:created>
  <dcterms:modified xsi:type="dcterms:W3CDTF">2021-04-30T14:10:00Z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